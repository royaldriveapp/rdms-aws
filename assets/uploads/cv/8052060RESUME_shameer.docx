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F49F" w14:textId="77777777" w:rsidR="002C221C" w:rsidRDefault="00CC79A6">
      <w:pPr>
        <w:pStyle w:val="Heading1"/>
      </w:pPr>
      <w:r>
        <w:t>RESUME</w:t>
      </w:r>
    </w:p>
    <w:p w14:paraId="5735FB71" w14:textId="77777777" w:rsidR="00325B5D" w:rsidRPr="00325B5D" w:rsidRDefault="00325B5D" w:rsidP="00325B5D"/>
    <w:p w14:paraId="66DE0E95" w14:textId="5D130614" w:rsidR="005C31F2" w:rsidRDefault="009C12BA">
      <w:pPr>
        <w:rPr>
          <w:b/>
          <w:bCs/>
          <w:sz w:val="36"/>
          <w:szCs w:val="36"/>
        </w:rPr>
      </w:pPr>
      <w:r w:rsidRPr="008202D8">
        <w:rPr>
          <w:b/>
          <w:bCs/>
          <w:sz w:val="36"/>
          <w:szCs w:val="36"/>
        </w:rPr>
        <w:t xml:space="preserve">AN EXPERIENCED </w:t>
      </w:r>
      <w:r w:rsidR="00A52390" w:rsidRPr="008202D8">
        <w:rPr>
          <w:b/>
          <w:bCs/>
          <w:sz w:val="36"/>
          <w:szCs w:val="36"/>
        </w:rPr>
        <w:t xml:space="preserve">CUSTOMER SERVICE </w:t>
      </w:r>
      <w:r w:rsidR="00035C89" w:rsidRPr="008202D8">
        <w:rPr>
          <w:b/>
          <w:bCs/>
          <w:sz w:val="36"/>
          <w:szCs w:val="36"/>
        </w:rPr>
        <w:t xml:space="preserve">ASSOCIATE </w:t>
      </w:r>
      <w:r w:rsidRPr="008202D8">
        <w:rPr>
          <w:b/>
          <w:bCs/>
          <w:sz w:val="36"/>
          <w:szCs w:val="36"/>
        </w:rPr>
        <w:t xml:space="preserve">WITH </w:t>
      </w:r>
      <w:r w:rsidR="00292509">
        <w:rPr>
          <w:b/>
          <w:bCs/>
          <w:sz w:val="36"/>
          <w:szCs w:val="36"/>
        </w:rPr>
        <w:t>AWARDED</w:t>
      </w:r>
      <w:r w:rsidR="00A52390" w:rsidRPr="008202D8">
        <w:rPr>
          <w:b/>
          <w:bCs/>
          <w:sz w:val="36"/>
          <w:szCs w:val="36"/>
        </w:rPr>
        <w:t xml:space="preserve"> FOR EXEPTIONEL PERFORMANCE</w:t>
      </w:r>
      <w:r w:rsidR="00035C89" w:rsidRPr="008202D8">
        <w:rPr>
          <w:b/>
          <w:bCs/>
          <w:sz w:val="36"/>
          <w:szCs w:val="36"/>
        </w:rPr>
        <w:t>.</w:t>
      </w:r>
    </w:p>
    <w:p w14:paraId="64383F0A" w14:textId="77777777" w:rsidR="00342C86" w:rsidRPr="008202D8" w:rsidRDefault="00342C86">
      <w:pPr>
        <w:rPr>
          <w:b/>
          <w:bCs/>
          <w:sz w:val="36"/>
          <w:szCs w:val="36"/>
        </w:rPr>
      </w:pPr>
    </w:p>
    <w:p w14:paraId="360C181A" w14:textId="0E22F9A0" w:rsidR="00035C89" w:rsidRDefault="00035C89">
      <w:r>
        <w:t>NAME              :SHAMEERALI MT</w:t>
      </w:r>
    </w:p>
    <w:p w14:paraId="7EB68B4B" w14:textId="6000FA67" w:rsidR="00DC28A8" w:rsidRDefault="00035C89">
      <w:r>
        <w:t>ADDRESS       :</w:t>
      </w:r>
      <w:r w:rsidR="00381BBB">
        <w:t>MOOCHITHODI</w:t>
      </w:r>
      <w:r w:rsidR="00DC28A8">
        <w:t>(H)  OORAKAM KARIMBILI,</w:t>
      </w:r>
    </w:p>
    <w:p w14:paraId="1E6D08BB" w14:textId="3C9E5260" w:rsidR="00797C7D" w:rsidRDefault="00797C7D">
      <w:r>
        <w:t>PO                   :</w:t>
      </w:r>
      <w:r w:rsidR="00CA6F0C">
        <w:t>676519</w:t>
      </w:r>
    </w:p>
    <w:p w14:paraId="5D11871F" w14:textId="1AE92398" w:rsidR="00AC4347" w:rsidRDefault="00CA6F0C" w:rsidP="00F75C55">
      <w:r>
        <w:t>PH                   : 9207047370,</w:t>
      </w:r>
      <w:r w:rsidR="00AE488F">
        <w:t>8921112169</w:t>
      </w:r>
    </w:p>
    <w:p w14:paraId="7F930022" w14:textId="45792118" w:rsidR="00477A15" w:rsidRDefault="00477A15" w:rsidP="00F75C55">
      <w:r>
        <w:t xml:space="preserve">E MAIL            :KIMCOP39@Gmail. Com </w:t>
      </w:r>
    </w:p>
    <w:p w14:paraId="37AFE3E9" w14:textId="77777777" w:rsidR="00477A15" w:rsidRDefault="00477A15" w:rsidP="00250580">
      <w:pPr>
        <w:pStyle w:val="Heading2"/>
      </w:pPr>
    </w:p>
    <w:p w14:paraId="7379E907" w14:textId="42AB10CA" w:rsidR="009F71D8" w:rsidRDefault="009F71D8" w:rsidP="00250580">
      <w:pPr>
        <w:pStyle w:val="Heading2"/>
      </w:pPr>
      <w:r>
        <w:t>OBJECTIVES</w:t>
      </w:r>
    </w:p>
    <w:p w14:paraId="79CACFB9" w14:textId="3D0E2B7E" w:rsidR="00281A63" w:rsidRDefault="009F71D8" w:rsidP="00281A63">
      <w:r>
        <w:t>I SEEK CHALLENGING OPERTUNITIES WERE I CAN FULLY USE MY SKILLS AND KNOWLEDGE FOR THE SUCCUSS OF THE ORGANAIZATION.</w:t>
      </w:r>
    </w:p>
    <w:p w14:paraId="53E07607" w14:textId="67EC38D1" w:rsidR="00281A63" w:rsidRDefault="00281A63" w:rsidP="00250580">
      <w:pPr>
        <w:pStyle w:val="Heading2"/>
      </w:pPr>
      <w:r>
        <w:t>QUALIFICATION</w:t>
      </w:r>
      <w:r w:rsidR="0055051D">
        <w:t>S</w:t>
      </w:r>
    </w:p>
    <w:p w14:paraId="3B495AEB" w14:textId="47FEC3BE" w:rsidR="00AE488F" w:rsidRDefault="00AB7486" w:rsidP="00AE488F">
      <w:r>
        <w:t xml:space="preserve"> •B. COM</w:t>
      </w:r>
    </w:p>
    <w:p w14:paraId="4C973828" w14:textId="3232BA5E" w:rsidR="00477A15" w:rsidRDefault="00AB7486" w:rsidP="00A7246B">
      <w:r>
        <w:t>•</w:t>
      </w:r>
      <w:r w:rsidR="00F26895">
        <w:t xml:space="preserve">+2COMPUTER </w:t>
      </w:r>
      <w:r w:rsidR="00A7246B">
        <w:t>SCINCE</w:t>
      </w:r>
    </w:p>
    <w:p w14:paraId="1EFD79C3" w14:textId="3309A91F" w:rsidR="00AD56B2" w:rsidRDefault="00AD56B2" w:rsidP="000252F9">
      <w:pPr>
        <w:pStyle w:val="Quote"/>
        <w:ind w:left="0"/>
        <w:rPr>
          <w:i w:val="0"/>
          <w:iCs w:val="0"/>
        </w:rPr>
      </w:pPr>
      <w:r>
        <w:rPr>
          <w:i w:val="0"/>
          <w:iCs w:val="0"/>
        </w:rPr>
        <w:lastRenderedPageBreak/>
        <w:t xml:space="preserve">EXPERIENCE </w:t>
      </w:r>
    </w:p>
    <w:p w14:paraId="534FB1FF" w14:textId="3200FB5B" w:rsidR="00CD1657" w:rsidRDefault="00CF3B65" w:rsidP="00A7246B">
      <w:r>
        <w:t xml:space="preserve"> </w:t>
      </w:r>
      <w:r w:rsidR="00CD1657">
        <w:t>•</w:t>
      </w:r>
      <w:r w:rsidR="006D4AF8">
        <w:t>1+ YEAR EXPERIENCE IN SALES</w:t>
      </w:r>
      <w:r w:rsidR="009C729F">
        <w:t>(AJMAL BISMI ENTERPRISE)</w:t>
      </w:r>
    </w:p>
    <w:p w14:paraId="0BB634E3" w14:textId="36EF19F8" w:rsidR="00323BF1" w:rsidRDefault="009C729F" w:rsidP="00CD1657">
      <w:r>
        <w:t>•9MONTH EXPERIENCE IN PACKING(</w:t>
      </w:r>
      <w:r w:rsidR="009F6B91">
        <w:t>DORWIN)</w:t>
      </w:r>
    </w:p>
    <w:p w14:paraId="21646B50" w14:textId="5F230D27" w:rsidR="0044478D" w:rsidRDefault="001265FC" w:rsidP="00CD1657">
      <w:r>
        <w:t>•MANAGE A TEAM TO ACHIVE TARGETS</w:t>
      </w:r>
    </w:p>
    <w:p w14:paraId="7F8FA44E" w14:textId="30E63B63" w:rsidR="001265FC" w:rsidRDefault="00AD3E44" w:rsidP="00CD1657">
      <w:r>
        <w:t>•</w:t>
      </w:r>
      <w:r w:rsidR="00333D26">
        <w:t>SUPPORT</w:t>
      </w:r>
      <w:r w:rsidR="00037441">
        <w:t xml:space="preserve"> OTHER </w:t>
      </w:r>
      <w:r>
        <w:t xml:space="preserve">DEPARTMENTS </w:t>
      </w:r>
    </w:p>
    <w:p w14:paraId="1393DB90" w14:textId="6BD21841" w:rsidR="00AD3E44" w:rsidRDefault="00037441" w:rsidP="00CD1657">
      <w:r>
        <w:t>•</w:t>
      </w:r>
      <w:r w:rsidR="0014451B">
        <w:t>ANALYSING CUSTOMER FEEDBACKS</w:t>
      </w:r>
    </w:p>
    <w:p w14:paraId="5770DD94" w14:textId="2AF8BB21" w:rsidR="009F6B91" w:rsidRDefault="002F70E0" w:rsidP="009F6B91">
      <w:pPr>
        <w:pStyle w:val="Quote"/>
        <w:ind w:left="0"/>
        <w:rPr>
          <w:i w:val="0"/>
          <w:iCs w:val="0"/>
        </w:rPr>
      </w:pPr>
      <w:r>
        <w:rPr>
          <w:i w:val="0"/>
          <w:iCs w:val="0"/>
        </w:rPr>
        <w:t>CERTIFICATES</w:t>
      </w:r>
    </w:p>
    <w:p w14:paraId="77FFB59E" w14:textId="55599BF1" w:rsidR="002F70E0" w:rsidRDefault="006A66D1" w:rsidP="002F70E0">
      <w:r>
        <w:t>•BEST EMPLOYEE IN AB BISMI ON AUGUST 202</w:t>
      </w:r>
      <w:r w:rsidR="00246047">
        <w:t>2</w:t>
      </w:r>
    </w:p>
    <w:p w14:paraId="514B8776" w14:textId="77777777" w:rsidR="0030218B" w:rsidRDefault="00246047" w:rsidP="0030218B">
      <w:r>
        <w:t>•</w:t>
      </w:r>
      <w:r w:rsidR="00B524DD">
        <w:t xml:space="preserve">OJT IN WEB DESIGNING AND </w:t>
      </w:r>
      <w:r w:rsidR="003D09F3">
        <w:t>DTP</w:t>
      </w:r>
    </w:p>
    <w:p w14:paraId="7CDA6CBE" w14:textId="06166421" w:rsidR="00507BA3" w:rsidRDefault="0030218B" w:rsidP="0030218B">
      <w:pPr>
        <w:pStyle w:val="Quote"/>
        <w:ind w:left="0"/>
        <w:rPr>
          <w:i w:val="0"/>
          <w:iCs w:val="0"/>
        </w:rPr>
      </w:pPr>
      <w:r>
        <w:rPr>
          <w:i w:val="0"/>
          <w:iCs w:val="0"/>
        </w:rPr>
        <w:t>SKILLS</w:t>
      </w:r>
    </w:p>
    <w:p w14:paraId="7BE3CB16" w14:textId="7FD18FAE" w:rsidR="0030218B" w:rsidRPr="0030218B" w:rsidRDefault="00AE3858" w:rsidP="0030218B">
      <w:r>
        <w:t>•COMMUNICATION SKILL</w:t>
      </w:r>
    </w:p>
    <w:p w14:paraId="190755CB" w14:textId="177AEEFD" w:rsidR="00507BA3" w:rsidRDefault="00507BA3" w:rsidP="00507BA3">
      <w:r>
        <w:t>•</w:t>
      </w:r>
      <w:r w:rsidR="00133D3E">
        <w:t>LEADERSHIP</w:t>
      </w:r>
      <w:r w:rsidR="00CC459C">
        <w:t xml:space="preserve"> QUALITY</w:t>
      </w:r>
    </w:p>
    <w:p w14:paraId="48159689" w14:textId="3BF36177" w:rsidR="00EE7D62" w:rsidRDefault="00661C47" w:rsidP="00507BA3">
      <w:r>
        <w:t>•BASIC COMPUTER SKILLS</w:t>
      </w:r>
    </w:p>
    <w:p w14:paraId="6ED952DE" w14:textId="52D62DBA" w:rsidR="00133D3E" w:rsidRDefault="00CC459C" w:rsidP="00507BA3">
      <w:r>
        <w:t>•TIME MANAGEMENT</w:t>
      </w:r>
    </w:p>
    <w:p w14:paraId="41A60D78" w14:textId="20D21D46" w:rsidR="00CC459C" w:rsidRDefault="008E5745" w:rsidP="00507BA3">
      <w:r>
        <w:t>•QUICK LEARNING</w:t>
      </w:r>
    </w:p>
    <w:p w14:paraId="7BAE612D" w14:textId="03BC6704" w:rsidR="0014451B" w:rsidRDefault="001B13CC" w:rsidP="00507BA3">
      <w:r>
        <w:t>•TEAM SUPPORTING SKILL</w:t>
      </w:r>
    </w:p>
    <w:p w14:paraId="3CFBA997" w14:textId="77777777" w:rsidR="00DB64D0" w:rsidRDefault="00DB64D0" w:rsidP="00507BA3"/>
    <w:p w14:paraId="6B4BC8E2" w14:textId="77777777" w:rsidR="008E5745" w:rsidRDefault="008E5745" w:rsidP="00507BA3"/>
    <w:p w14:paraId="003C557F" w14:textId="0207B327" w:rsidR="001625ED" w:rsidRDefault="001625ED" w:rsidP="005507C3">
      <w:pPr>
        <w:pStyle w:val="Quote"/>
        <w:ind w:left="0"/>
        <w:rPr>
          <w:i w:val="0"/>
          <w:iCs w:val="0"/>
        </w:rPr>
      </w:pPr>
    </w:p>
    <w:p w14:paraId="4B1193CB" w14:textId="78AF5332" w:rsidR="002C221C" w:rsidRDefault="002C221C"/>
    <w:p w14:paraId="7B5BDFF5" w14:textId="78A6F662" w:rsidR="002C221C" w:rsidRDefault="002C221C" w:rsidP="009F71D8">
      <w:pPr>
        <w:pStyle w:val="ListBullet"/>
        <w:numPr>
          <w:ilvl w:val="0"/>
          <w:numId w:val="0"/>
        </w:numPr>
        <w:ind w:left="936" w:hanging="360"/>
      </w:pPr>
    </w:p>
    <w:sectPr w:rsidR="002C221C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14D1" w14:textId="77777777" w:rsidR="006163D7" w:rsidRDefault="006163D7">
      <w:pPr>
        <w:spacing w:before="0" w:after="0" w:line="240" w:lineRule="auto"/>
      </w:pPr>
      <w:r>
        <w:separator/>
      </w:r>
    </w:p>
    <w:p w14:paraId="3EA75ED5" w14:textId="77777777" w:rsidR="006163D7" w:rsidRDefault="006163D7"/>
  </w:endnote>
  <w:endnote w:type="continuationSeparator" w:id="0">
    <w:p w14:paraId="01E1867B" w14:textId="77777777" w:rsidR="006163D7" w:rsidRDefault="006163D7">
      <w:pPr>
        <w:spacing w:before="0" w:after="0" w:line="240" w:lineRule="auto"/>
      </w:pPr>
      <w:r>
        <w:continuationSeparator/>
      </w:r>
    </w:p>
    <w:p w14:paraId="43F0BC9A" w14:textId="77777777" w:rsidR="006163D7" w:rsidRDefault="00616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DA880" w14:textId="77777777" w:rsidR="002C221C" w:rsidRDefault="00BF09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5002" w14:textId="77777777" w:rsidR="002C221C" w:rsidRDefault="00BF098D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694C" w14:textId="77777777" w:rsidR="006163D7" w:rsidRDefault="006163D7">
      <w:pPr>
        <w:spacing w:before="0" w:after="0" w:line="240" w:lineRule="auto"/>
      </w:pPr>
      <w:r>
        <w:separator/>
      </w:r>
    </w:p>
    <w:p w14:paraId="2619339F" w14:textId="77777777" w:rsidR="006163D7" w:rsidRDefault="006163D7"/>
  </w:footnote>
  <w:footnote w:type="continuationSeparator" w:id="0">
    <w:p w14:paraId="76563A80" w14:textId="77777777" w:rsidR="006163D7" w:rsidRDefault="006163D7">
      <w:pPr>
        <w:spacing w:before="0" w:after="0" w:line="240" w:lineRule="auto"/>
      </w:pPr>
      <w:r>
        <w:continuationSeparator/>
      </w:r>
    </w:p>
    <w:p w14:paraId="650F311E" w14:textId="77777777" w:rsidR="006163D7" w:rsidRDefault="006163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2761">
    <w:abstractNumId w:val="1"/>
  </w:num>
  <w:num w:numId="2" w16cid:durableId="624700376">
    <w:abstractNumId w:val="3"/>
  </w:num>
  <w:num w:numId="3" w16cid:durableId="1262186051">
    <w:abstractNumId w:val="0"/>
  </w:num>
  <w:num w:numId="4" w16cid:durableId="1257977470">
    <w:abstractNumId w:val="5"/>
  </w:num>
  <w:num w:numId="5" w16cid:durableId="1433815992">
    <w:abstractNumId w:val="4"/>
  </w:num>
  <w:num w:numId="6" w16cid:durableId="315229511">
    <w:abstractNumId w:val="6"/>
  </w:num>
  <w:num w:numId="7" w16cid:durableId="704712917">
    <w:abstractNumId w:val="2"/>
  </w:num>
  <w:num w:numId="8" w16cid:durableId="1639645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6"/>
    <w:rsid w:val="00035C89"/>
    <w:rsid w:val="00037441"/>
    <w:rsid w:val="000A08FA"/>
    <w:rsid w:val="001265FC"/>
    <w:rsid w:val="00133D3E"/>
    <w:rsid w:val="0014451B"/>
    <w:rsid w:val="001625ED"/>
    <w:rsid w:val="001B13CC"/>
    <w:rsid w:val="00246047"/>
    <w:rsid w:val="00281A63"/>
    <w:rsid w:val="00292509"/>
    <w:rsid w:val="002C221C"/>
    <w:rsid w:val="002F70E0"/>
    <w:rsid w:val="0030218B"/>
    <w:rsid w:val="00323BF1"/>
    <w:rsid w:val="00325B5D"/>
    <w:rsid w:val="00333D26"/>
    <w:rsid w:val="00342C86"/>
    <w:rsid w:val="00366BB5"/>
    <w:rsid w:val="00381BBB"/>
    <w:rsid w:val="003D09F3"/>
    <w:rsid w:val="0044478D"/>
    <w:rsid w:val="00477A15"/>
    <w:rsid w:val="004A4E06"/>
    <w:rsid w:val="00507BA3"/>
    <w:rsid w:val="0055051D"/>
    <w:rsid w:val="005661C9"/>
    <w:rsid w:val="005C3097"/>
    <w:rsid w:val="005C31F2"/>
    <w:rsid w:val="006163D7"/>
    <w:rsid w:val="00661C47"/>
    <w:rsid w:val="00680F7D"/>
    <w:rsid w:val="006A66D1"/>
    <w:rsid w:val="006D4AF8"/>
    <w:rsid w:val="00743565"/>
    <w:rsid w:val="00797C7D"/>
    <w:rsid w:val="008202D8"/>
    <w:rsid w:val="008E5745"/>
    <w:rsid w:val="009C12BA"/>
    <w:rsid w:val="009C729F"/>
    <w:rsid w:val="009F6B91"/>
    <w:rsid w:val="009F71D8"/>
    <w:rsid w:val="00A52390"/>
    <w:rsid w:val="00A7246B"/>
    <w:rsid w:val="00AB7486"/>
    <w:rsid w:val="00AC4347"/>
    <w:rsid w:val="00AD3E44"/>
    <w:rsid w:val="00AD56B2"/>
    <w:rsid w:val="00AE3858"/>
    <w:rsid w:val="00AE488F"/>
    <w:rsid w:val="00B524DD"/>
    <w:rsid w:val="00BF098D"/>
    <w:rsid w:val="00C86CDF"/>
    <w:rsid w:val="00CA6F0C"/>
    <w:rsid w:val="00CC459C"/>
    <w:rsid w:val="00CC79A6"/>
    <w:rsid w:val="00CD1657"/>
    <w:rsid w:val="00CF3B65"/>
    <w:rsid w:val="00D27F72"/>
    <w:rsid w:val="00DB64D0"/>
    <w:rsid w:val="00DC28A8"/>
    <w:rsid w:val="00EE7D62"/>
    <w:rsid w:val="00F26895"/>
    <w:rsid w:val="00F7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0C9C6C"/>
  <w15:chartTrackingRefBased/>
  <w15:docId w15:val="{FE79FD1E-CEC4-F847-8F11-54B1AF6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62C03C3-2F45-454A-8E74-CCCC5290A880%7dtf50002024.dotx" TargetMode="External" 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%7b662C03C3-2F45-454A-8E74-CCCC5290A880%7dtf50002024.dotx</Template>
  <TotalTime>1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Ali</dc:creator>
  <cp:keywords/>
  <dc:description/>
  <cp:lastModifiedBy>Shameer Ali</cp:lastModifiedBy>
  <cp:revision>2</cp:revision>
  <dcterms:created xsi:type="dcterms:W3CDTF">2023-05-07T06:29:00Z</dcterms:created>
  <dcterms:modified xsi:type="dcterms:W3CDTF">2023-05-07T06:29:00Z</dcterms:modified>
</cp:coreProperties>
</file>