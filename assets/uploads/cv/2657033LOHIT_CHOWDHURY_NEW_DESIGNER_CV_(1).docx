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898" w:rsidRDefault="009E4022">
      <w:r w:rsidRPr="009E4022">
        <w:rPr>
          <w:noProof/>
        </w:rPr>
        <w:pict>
          <v:group id="Group 8" o:spid="_x0000_s2050" alt="decorative elements&#10;" style="position:absolute;margin-left:0;margin-top:-80pt;width:257.65pt;height:11in;z-index:-251657216;mso-width-percent:420;mso-height-percent:1000;mso-position-horizontal:left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">
            <v:rect id="Rectangle 604" o:spid="_x0000_s2056" style="position:absolute;width:32639;height:100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<v:group id="Group 1" o:spid="_x0000_s2052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shape id="Freeform 605" o:spid="_x0000_s2055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</v:shape>
              <v:shape id="Freeform 606" o:spid="_x0000_s2054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<v:path arrowok="t" o:connecttype="custom" o:connectlocs="2876088,179189;2708424,108794;2037766,403176;1992626,524769;1302623,812752;1302623,812752;644863,1030339;0,2201470;2876088,2201470;2876088,179189" o:connectangles="0,0,0,0,0,0,0,0,0,0"/>
              </v:shape>
              <v:shape id="Freeform 608" o:spid="_x0000_s2053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</v:shape>
            </v:group>
            <v:shape id="Freeform 5" o:spid="_x0000_s2051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<v:path arrowok="t" o:connecttype="custom" o:connectlocs="0,2685171;213430,2769897;1047746,2398405;1105954,2241988;1966140,1877013;1966140,1877013;2787521,1603282;3272589,703880;3272589,0;0,0;0,2685171" o:connectangles="0,0,0,0,0,0,0,0,0,0,0"/>
            </v:shape>
            <w10:wrap anchorx="page"/>
            <w10:anchorlock/>
          </v:group>
        </w:pic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/>
      </w:tblPr>
      <w:tblGrid>
        <w:gridCol w:w="869"/>
        <w:gridCol w:w="3008"/>
        <w:gridCol w:w="1084"/>
        <w:gridCol w:w="6264"/>
      </w:tblGrid>
      <w:tr w:rsidR="00647A4B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D012A4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IN" w:eastAsia="en-IN"/>
              </w:rPr>
              <w:drawing>
                <wp:inline distT="0" distB="0" distL="0" distR="0">
                  <wp:extent cx="1078610" cy="1460500"/>
                  <wp:effectExtent l="0" t="0" r="762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372" cy="146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:rsidR="00647A4B" w:rsidRPr="00590471" w:rsidRDefault="00B06EF6" w:rsidP="00222466">
            <w:pPr>
              <w:pStyle w:val="Title"/>
            </w:pPr>
            <w:r>
              <w:t>LOHIT CHOWDHURY</w:t>
            </w:r>
          </w:p>
          <w:p w:rsidR="000B6377" w:rsidRPr="000B6377" w:rsidRDefault="00647A4B" w:rsidP="000B6377">
            <w:pPr>
              <w:pStyle w:val="Heading1"/>
            </w:pPr>
            <w:r w:rsidRPr="000F7D04">
              <w:t>Experience</w:t>
            </w:r>
          </w:p>
          <w:p w:rsidR="00647A4B" w:rsidRDefault="00B06EF6" w:rsidP="00C4452C">
            <w:pPr>
              <w:pStyle w:val="Heading2"/>
            </w:pPr>
            <w:r>
              <w:t>05/12/2019</w:t>
            </w:r>
            <w:r w:rsidR="00647A4B">
              <w:t>–</w:t>
            </w:r>
            <w:r>
              <w:t>06/12/2020</w:t>
            </w:r>
          </w:p>
          <w:p w:rsidR="00647A4B" w:rsidRDefault="00B06EF6" w:rsidP="000F7D04">
            <w:r w:rsidRPr="0087409D">
              <w:rPr>
                <w:b/>
                <w:sz w:val="24"/>
                <w:szCs w:val="24"/>
              </w:rPr>
              <w:t>ACT APPRE</w:t>
            </w:r>
            <w:r w:rsidR="009E1EF6" w:rsidRPr="0087409D">
              <w:rPr>
                <w:b/>
                <w:sz w:val="24"/>
                <w:szCs w:val="24"/>
              </w:rPr>
              <w:t>N</w:t>
            </w:r>
            <w:r w:rsidRPr="0087409D">
              <w:rPr>
                <w:b/>
                <w:sz w:val="24"/>
                <w:szCs w:val="24"/>
              </w:rPr>
              <w:t>TICE</w:t>
            </w:r>
            <w:r w:rsidR="005E66D1" w:rsidRPr="0087409D">
              <w:rPr>
                <w:b/>
                <w:sz w:val="24"/>
                <w:szCs w:val="24"/>
              </w:rPr>
              <w:t xml:space="preserve"> TRAINNING IN FITTER</w:t>
            </w:r>
            <w:r w:rsidR="005E66D1">
              <w:t xml:space="preserve"> AT EASTERN RAILWAY,FROM CARRIAGE AND WAGON WORKSHOP LILUAH,HOWRAH</w:t>
            </w:r>
          </w:p>
          <w:p w:rsidR="00647A4B" w:rsidRDefault="001D2C48" w:rsidP="00C4452C">
            <w:pPr>
              <w:pStyle w:val="Heading2"/>
            </w:pPr>
            <w:r>
              <w:t>03/03/2017</w:t>
            </w:r>
            <w:r w:rsidR="00647A4B">
              <w:t>–</w:t>
            </w:r>
            <w:r>
              <w:t>06/07/2018</w:t>
            </w:r>
          </w:p>
          <w:p w:rsidR="00647A4B" w:rsidRDefault="001D2C48" w:rsidP="001D2C48">
            <w:r>
              <w:t>CIVIL SUPERVISOR</w:t>
            </w:r>
            <w:r w:rsidR="00F51250" w:rsidRPr="00F51250">
              <w:t xml:space="preserve"> </w:t>
            </w:r>
            <w:r w:rsidR="00647A4B" w:rsidRPr="00F51250">
              <w:t xml:space="preserve">• </w:t>
            </w:r>
            <w:r>
              <w:t>CIVIL WORKS</w:t>
            </w:r>
            <w:r w:rsidR="00647A4B" w:rsidRPr="00F51250">
              <w:t xml:space="preserve"> • </w:t>
            </w:r>
            <w:r>
              <w:t xml:space="preserve">SIMPLEX INFRASTRUCTURES LIMITED </w:t>
            </w:r>
          </w:p>
          <w:p w:rsidR="000B6377" w:rsidRPr="000B6377" w:rsidRDefault="000B6377" w:rsidP="001D2C4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B6377">
              <w:rPr>
                <w:b/>
                <w:bCs/>
                <w:color w:val="7F4F92" w:themeColor="accent2" w:themeShade="80"/>
                <w:sz w:val="24"/>
                <w:szCs w:val="24"/>
              </w:rPr>
              <w:t>DATE OF BIRTH</w:t>
            </w:r>
            <w:r>
              <w:rPr>
                <w:b/>
                <w:bCs/>
                <w:color w:val="7F4F92" w:themeColor="accent2" w:themeShade="80"/>
                <w:sz w:val="24"/>
                <w:szCs w:val="24"/>
              </w:rPr>
              <w:t xml:space="preserve"> – </w:t>
            </w:r>
            <w:r w:rsidRPr="000B6377">
              <w:rPr>
                <w:color w:val="280411" w:themeColor="accent3" w:themeShade="1A"/>
                <w:sz w:val="24"/>
                <w:szCs w:val="24"/>
              </w:rPr>
              <w:t>13/04/1994</w:t>
            </w:r>
          </w:p>
          <w:p w:rsidR="00647A4B" w:rsidRPr="00F51250" w:rsidRDefault="00221E7B" w:rsidP="00487A42">
            <w:pPr>
              <w:pStyle w:val="Heading1"/>
            </w:pPr>
            <w:r>
              <w:t xml:space="preserve">GENERAL </w:t>
            </w:r>
            <w:r w:rsidR="00647A4B" w:rsidRPr="000F7D04">
              <w:t>Education</w:t>
            </w:r>
          </w:p>
          <w:p w:rsidR="00487A42" w:rsidRDefault="00E25CFB" w:rsidP="00487A42">
            <w:pPr>
              <w:pStyle w:val="ListBullet"/>
            </w:pPr>
            <w:r>
              <w:t>SCHOOL- KANCHRAPARA HARNETT HIGH SCHOOL</w:t>
            </w:r>
            <w:r w:rsidR="006A1F0A">
              <w:t xml:space="preserve">, </w:t>
            </w:r>
            <w:r w:rsidR="00017D35">
              <w:t>SECONDARY</w:t>
            </w:r>
            <w:r w:rsidR="00487A42">
              <w:t>, BOARD-W.B.B.S.E</w:t>
            </w:r>
            <w:proofErr w:type="gramStart"/>
            <w:r w:rsidR="009E1EF6">
              <w:t>,</w:t>
            </w:r>
            <w:r w:rsidR="00487A42">
              <w:t>PASSING</w:t>
            </w:r>
            <w:proofErr w:type="gramEnd"/>
            <w:r w:rsidR="00487A42">
              <w:t xml:space="preserve"> YEAR-2011,PERCENTAGE OBTAINED- 51.25%</w:t>
            </w:r>
            <w:r w:rsidR="006A1F0A">
              <w:t>.</w:t>
            </w:r>
          </w:p>
          <w:p w:rsidR="006A1F0A" w:rsidRDefault="006A1F0A" w:rsidP="00221E7B">
            <w:pPr>
              <w:pStyle w:val="ListBullet"/>
            </w:pPr>
            <w:r>
              <w:t xml:space="preserve">SCHOOL- KANCHRAPARA HARNETT HIGH SCHOOL, </w:t>
            </w:r>
            <w:r w:rsidR="00487A42">
              <w:t>HIGHER SECONDARY- BOARD- W.B.C.H.S.E, PASSING YEAR-2013, PERCENTAGE OBTAINED- 47%</w:t>
            </w:r>
            <w:r>
              <w:t>.</w:t>
            </w:r>
          </w:p>
          <w:p w:rsidR="00221E7B" w:rsidRPr="00221E7B" w:rsidRDefault="006A1F0A" w:rsidP="00221E7B">
            <w:pPr>
              <w:pStyle w:val="ListBullet"/>
            </w:pPr>
            <w:r>
              <w:t xml:space="preserve">COLLEGE- KALYANI MAHAVIDYALAYA, </w:t>
            </w:r>
            <w:r w:rsidR="00487A42">
              <w:t>GRADUATION, UNIVERSITY- UNIVERSITY OF KALYANI, PASSING YEAR- 2017, PERCENTAGE OBTAINED-</w:t>
            </w:r>
            <w:r w:rsidR="00221E7B">
              <w:t>37%</w:t>
            </w:r>
            <w:r>
              <w:t>.</w:t>
            </w:r>
          </w:p>
          <w:p w:rsidR="00221E7B" w:rsidRDefault="00221E7B" w:rsidP="00221E7B">
            <w:pPr>
              <w:pStyle w:val="Heading1"/>
            </w:pPr>
            <w:r>
              <w:t>TECHNICAL EDUACTION</w:t>
            </w:r>
          </w:p>
          <w:p w:rsidR="00221E7B" w:rsidRPr="00221E7B" w:rsidRDefault="006A1F0A" w:rsidP="00221E7B">
            <w:pPr>
              <w:pStyle w:val="ListParagraph"/>
              <w:numPr>
                <w:ilvl w:val="0"/>
                <w:numId w:val="12"/>
              </w:numPr>
            </w:pPr>
            <w:r>
              <w:rPr>
                <w:sz w:val="22"/>
                <w:szCs w:val="22"/>
              </w:rPr>
              <w:t>COLLEGE- ITI GARIAHAT</w:t>
            </w:r>
            <w:r w:rsidRPr="0087409D">
              <w:rPr>
                <w:b/>
                <w:sz w:val="24"/>
              </w:rPr>
              <w:t xml:space="preserve">, </w:t>
            </w:r>
            <w:r w:rsidR="00221E7B" w:rsidRPr="0087409D">
              <w:rPr>
                <w:b/>
                <w:sz w:val="24"/>
              </w:rPr>
              <w:t>INDUSTRIAL TRAINNING INSTITUTE</w:t>
            </w:r>
            <w:r w:rsidR="00221E7B">
              <w:rPr>
                <w:sz w:val="22"/>
                <w:szCs w:val="22"/>
              </w:rPr>
              <w:t>, TRADE- FITTER, BOARD- N.C.V.T, PASSING YEAR-2016, PERCENTAGE OBTAINED -77.25%</w:t>
            </w:r>
            <w:r>
              <w:rPr>
                <w:sz w:val="22"/>
                <w:szCs w:val="22"/>
              </w:rPr>
              <w:t>.</w:t>
            </w:r>
          </w:p>
          <w:p w:rsidR="00221E7B" w:rsidRPr="00221E7B" w:rsidRDefault="006A1F0A" w:rsidP="00221E7B">
            <w:pPr>
              <w:pStyle w:val="ListParagraph"/>
              <w:numPr>
                <w:ilvl w:val="0"/>
                <w:numId w:val="12"/>
              </w:numPr>
            </w:pPr>
            <w:r>
              <w:rPr>
                <w:sz w:val="22"/>
                <w:szCs w:val="22"/>
              </w:rPr>
              <w:t xml:space="preserve">COLLEGE- BERHAMPORE POLYTECHNIC COLLEGE, </w:t>
            </w:r>
            <w:r w:rsidRPr="0087409D">
              <w:rPr>
                <w:b/>
                <w:sz w:val="24"/>
              </w:rPr>
              <w:t>D</w:t>
            </w:r>
            <w:r w:rsidR="00221E7B" w:rsidRPr="0087409D">
              <w:rPr>
                <w:b/>
                <w:sz w:val="24"/>
              </w:rPr>
              <w:t xml:space="preserve">IPLOMA </w:t>
            </w:r>
            <w:r w:rsidR="00E25CFB" w:rsidRPr="0087409D">
              <w:rPr>
                <w:b/>
                <w:sz w:val="24"/>
              </w:rPr>
              <w:t>IN MECHANICAL</w:t>
            </w:r>
            <w:r w:rsidRPr="0087409D">
              <w:rPr>
                <w:b/>
                <w:sz w:val="24"/>
              </w:rPr>
              <w:t xml:space="preserve"> ENGINEERING</w:t>
            </w:r>
            <w:r>
              <w:rPr>
                <w:sz w:val="22"/>
                <w:szCs w:val="22"/>
              </w:rPr>
              <w:t xml:space="preserve">, STREAM- MECHANICAL ENGINEERING, BOARD- W.B.S.C.T.V.E.S.D, PASING YEAR- 2020, </w:t>
            </w:r>
            <w:proofErr w:type="gramStart"/>
            <w:r>
              <w:rPr>
                <w:sz w:val="22"/>
                <w:szCs w:val="22"/>
              </w:rPr>
              <w:t>PERCENTAGE</w:t>
            </w:r>
            <w:proofErr w:type="gramEnd"/>
            <w:r>
              <w:rPr>
                <w:sz w:val="22"/>
                <w:szCs w:val="22"/>
              </w:rPr>
              <w:t xml:space="preserve"> OBTAINED- 80%.</w:t>
            </w:r>
          </w:p>
          <w:p w:rsidR="00647A4B" w:rsidRPr="005E66D1" w:rsidRDefault="000B6377" w:rsidP="00C4452C">
            <w:pPr>
              <w:pStyle w:val="Heading1"/>
              <w:rPr>
                <w:b w:val="0"/>
                <w:color w:val="000000" w:themeColor="text1"/>
              </w:rPr>
            </w:pPr>
            <w:r>
              <w:t xml:space="preserve">LANGUAGE KNOWN </w:t>
            </w:r>
            <w:r w:rsidR="005E66D1">
              <w:t xml:space="preserve">– </w:t>
            </w:r>
            <w:r w:rsidR="005E66D1" w:rsidRPr="005E66D1">
              <w:rPr>
                <w:b w:val="0"/>
                <w:color w:val="000000" w:themeColor="text1"/>
                <w:sz w:val="24"/>
                <w:szCs w:val="24"/>
              </w:rPr>
              <w:t>ENGLISH</w:t>
            </w:r>
            <w:proofErr w:type="gramStart"/>
            <w:r w:rsidR="005E66D1" w:rsidRPr="005E66D1">
              <w:rPr>
                <w:b w:val="0"/>
                <w:color w:val="000000" w:themeColor="text1"/>
                <w:sz w:val="24"/>
                <w:szCs w:val="24"/>
              </w:rPr>
              <w:t>,HINDI,BENGALI</w:t>
            </w:r>
            <w:proofErr w:type="gramEnd"/>
          </w:p>
          <w:p w:rsidR="00FA1BFE" w:rsidRPr="00FA1BFE" w:rsidRDefault="00FA1BFE" w:rsidP="000F7D04">
            <w:pPr>
              <w:rPr>
                <w:color w:val="262626" w:themeColor="text2" w:themeTint="D9"/>
                <w:sz w:val="24"/>
                <w:szCs w:val="24"/>
              </w:rPr>
            </w:pPr>
            <w:r w:rsidRPr="00FA1BFE">
              <w:rPr>
                <w:b/>
                <w:bCs/>
                <w:color w:val="7F4F92" w:themeColor="accent2" w:themeShade="80"/>
                <w:sz w:val="28"/>
                <w:szCs w:val="28"/>
              </w:rPr>
              <w:t>COMPUTER KNOWLEDGE</w:t>
            </w:r>
            <w:r w:rsidRPr="00FA1BFE">
              <w:rPr>
                <w:color w:val="262626" w:themeColor="text2" w:themeTint="D9"/>
                <w:sz w:val="24"/>
                <w:szCs w:val="24"/>
              </w:rPr>
              <w:t>- BASIC KNOWLEDGE OF COMUPUTER</w:t>
            </w:r>
          </w:p>
          <w:p w:rsidR="00647A4B" w:rsidRPr="00FA1BFE" w:rsidRDefault="00FA1BFE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bCs/>
                <w:sz w:val="28"/>
                <w:szCs w:val="28"/>
              </w:rPr>
            </w:pPr>
            <w:r w:rsidRPr="00FA1BFE">
              <w:rPr>
                <w:b/>
                <w:bCs/>
                <w:color w:val="7F4F92" w:themeColor="accent2" w:themeShade="80"/>
                <w:sz w:val="28"/>
                <w:szCs w:val="28"/>
              </w:rPr>
              <w:t>DATE</w:t>
            </w:r>
            <w:r>
              <w:rPr>
                <w:b/>
                <w:bCs/>
                <w:color w:val="7F4F92" w:themeColor="accent2" w:themeShade="80"/>
                <w:sz w:val="28"/>
                <w:szCs w:val="28"/>
              </w:rPr>
              <w:t xml:space="preserve"> :</w:t>
            </w:r>
          </w:p>
        </w:tc>
      </w:tr>
      <w:tr w:rsidR="00F51250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:rsidR="00F51250" w:rsidRDefault="00F5125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071E84" w:rsidRDefault="001D2C48" w:rsidP="00071E84">
            <w:pPr>
              <w:pStyle w:val="Information"/>
            </w:pPr>
            <w:r>
              <w:t>111/</w:t>
            </w:r>
            <w:r w:rsidR="006C61E5">
              <w:t>A</w:t>
            </w:r>
            <w:r>
              <w:t>, RAJANI BABU ROAD, KA</w:t>
            </w:r>
            <w:r w:rsidR="00AC3807">
              <w:t>N</w:t>
            </w:r>
            <w:r>
              <w:t>CHRAPARA, WEST BENGAL, P</w:t>
            </w:r>
            <w:r w:rsidR="002F125F">
              <w:t>IN</w:t>
            </w:r>
            <w:r>
              <w:t>-743145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222466" w:rsidRDefault="002F125F" w:rsidP="00222466">
            <w:pPr>
              <w:pStyle w:val="Information"/>
            </w:pPr>
            <w:r>
              <w:t>8240280224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222466" w:rsidRDefault="002F125F" w:rsidP="00222466">
            <w:pPr>
              <w:pStyle w:val="Information"/>
            </w:pPr>
            <w:r>
              <w:t>lohitchowdhury21@gmail.com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</w:p>
        </w:tc>
        <w:tc>
          <w:tcPr>
            <w:tcW w:w="2947" w:type="dxa"/>
            <w:vAlign w:val="center"/>
          </w:tcPr>
          <w:p w:rsidR="00071E84" w:rsidRPr="00222466" w:rsidRDefault="00071E84" w:rsidP="00222466">
            <w:pPr>
              <w:pStyle w:val="Information"/>
            </w:pPr>
          </w:p>
        </w:tc>
        <w:tc>
          <w:tcPr>
            <w:tcW w:w="1062" w:type="dxa"/>
            <w:vMerge/>
          </w:tcPr>
          <w:p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2448"/>
          <w:jc w:val="center"/>
        </w:trPr>
        <w:tc>
          <w:tcPr>
            <w:tcW w:w="3798" w:type="dxa"/>
            <w:gridSpan w:val="2"/>
          </w:tcPr>
          <w:p w:rsidR="00647A4B" w:rsidRDefault="007443A0" w:rsidP="007443A0">
            <w:pPr>
              <w:pStyle w:val="Heading3"/>
            </w:pPr>
            <w:r>
              <w:t>Objective</w:t>
            </w:r>
          </w:p>
          <w:p w:rsidR="007443A0" w:rsidRPr="007443A0" w:rsidRDefault="00D26EAD" w:rsidP="007443A0">
            <w:pPr>
              <w:pStyle w:val="Information"/>
            </w:pPr>
            <w:r>
              <w:t>To obtain employment with an company that offers a positive atmosphere to learn and implement new skills and technologies for the betterment of the organization</w:t>
            </w:r>
          </w:p>
        </w:tc>
        <w:tc>
          <w:tcPr>
            <w:tcW w:w="1062" w:type="dxa"/>
          </w:tcPr>
          <w:p w:rsidR="00647A4B" w:rsidRDefault="00647A4B" w:rsidP="00222466"/>
        </w:tc>
        <w:tc>
          <w:tcPr>
            <w:tcW w:w="6137" w:type="dxa"/>
            <w:vMerge/>
          </w:tcPr>
          <w:p w:rsidR="00647A4B" w:rsidRDefault="00647A4B" w:rsidP="00222466"/>
        </w:tc>
      </w:tr>
    </w:tbl>
    <w:p w:rsidR="007F5B63" w:rsidRPr="00CE1E3D" w:rsidRDefault="007F5B63" w:rsidP="00CE1E3D">
      <w:pPr>
        <w:pStyle w:val="BodyText"/>
      </w:pPr>
    </w:p>
    <w:sectPr w:rsidR="007F5B63" w:rsidRPr="00CE1E3D" w:rsidSect="00647A4B"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71F" w:rsidRDefault="00FC771F" w:rsidP="00590471">
      <w:r>
        <w:separator/>
      </w:r>
    </w:p>
  </w:endnote>
  <w:endnote w:type="continuationSeparator" w:id="0">
    <w:p w:rsidR="00FC771F" w:rsidRDefault="00FC771F" w:rsidP="00590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71F" w:rsidRDefault="00FC771F" w:rsidP="00590471">
      <w:r>
        <w:separator/>
      </w:r>
    </w:p>
  </w:footnote>
  <w:footnote w:type="continuationSeparator" w:id="0">
    <w:p w:rsidR="00FC771F" w:rsidRDefault="00FC771F" w:rsidP="005904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>
    <w:nsid w:val="0B4166B8"/>
    <w:multiLevelType w:val="hybridMultilevel"/>
    <w:tmpl w:val="CD745A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B1D9F"/>
    <w:multiLevelType w:val="hybridMultilevel"/>
    <w:tmpl w:val="3CBC6A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CF046B"/>
    <w:multiLevelType w:val="multilevel"/>
    <w:tmpl w:val="81DEB38E"/>
    <w:styleLink w:val="BullettedList"/>
    <w:lvl w:ilvl="0">
      <w:start w:val="1"/>
      <w:numFmt w:val="bullet"/>
      <w:pStyle w:val="Lis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D81F05"/>
    <w:multiLevelType w:val="hybridMultilevel"/>
    <w:tmpl w:val="897E495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</w:compat>
  <w:rsids>
    <w:rsidRoot w:val="00D012A4"/>
    <w:rsid w:val="00017D35"/>
    <w:rsid w:val="00060042"/>
    <w:rsid w:val="00071E84"/>
    <w:rsid w:val="000B37CD"/>
    <w:rsid w:val="000B6377"/>
    <w:rsid w:val="000F7D04"/>
    <w:rsid w:val="00142F43"/>
    <w:rsid w:val="00150ABD"/>
    <w:rsid w:val="00165697"/>
    <w:rsid w:val="001D2C48"/>
    <w:rsid w:val="001F5586"/>
    <w:rsid w:val="00221E7B"/>
    <w:rsid w:val="00222466"/>
    <w:rsid w:val="002D54EA"/>
    <w:rsid w:val="002E5E62"/>
    <w:rsid w:val="002F125F"/>
    <w:rsid w:val="003911FB"/>
    <w:rsid w:val="00422580"/>
    <w:rsid w:val="00451BA8"/>
    <w:rsid w:val="00472C27"/>
    <w:rsid w:val="0047764F"/>
    <w:rsid w:val="004779CF"/>
    <w:rsid w:val="00487A42"/>
    <w:rsid w:val="004B4268"/>
    <w:rsid w:val="00507E82"/>
    <w:rsid w:val="00555003"/>
    <w:rsid w:val="005801E5"/>
    <w:rsid w:val="00587DBA"/>
    <w:rsid w:val="00590471"/>
    <w:rsid w:val="005D01FA"/>
    <w:rsid w:val="005E66D1"/>
    <w:rsid w:val="00647A4B"/>
    <w:rsid w:val="006A1F0A"/>
    <w:rsid w:val="006C61E5"/>
    <w:rsid w:val="00716927"/>
    <w:rsid w:val="00735D93"/>
    <w:rsid w:val="007443A0"/>
    <w:rsid w:val="007703AC"/>
    <w:rsid w:val="007F54A0"/>
    <w:rsid w:val="007F5B63"/>
    <w:rsid w:val="00846CB9"/>
    <w:rsid w:val="008472E9"/>
    <w:rsid w:val="0087409D"/>
    <w:rsid w:val="008C2CFC"/>
    <w:rsid w:val="008F6E2E"/>
    <w:rsid w:val="009C2E65"/>
    <w:rsid w:val="009E1EF6"/>
    <w:rsid w:val="009E4022"/>
    <w:rsid w:val="00A35586"/>
    <w:rsid w:val="00AC3807"/>
    <w:rsid w:val="00AD5898"/>
    <w:rsid w:val="00B06EF6"/>
    <w:rsid w:val="00B11C11"/>
    <w:rsid w:val="00B6466C"/>
    <w:rsid w:val="00BF4D49"/>
    <w:rsid w:val="00C4452C"/>
    <w:rsid w:val="00CE1E3D"/>
    <w:rsid w:val="00D012A4"/>
    <w:rsid w:val="00D26EAD"/>
    <w:rsid w:val="00D6557B"/>
    <w:rsid w:val="00DF2F8A"/>
    <w:rsid w:val="00E25CFB"/>
    <w:rsid w:val="00E90A60"/>
    <w:rsid w:val="00EB7708"/>
    <w:rsid w:val="00ED1F1D"/>
    <w:rsid w:val="00EE7E09"/>
    <w:rsid w:val="00EF6606"/>
    <w:rsid w:val="00F0223C"/>
    <w:rsid w:val="00F51250"/>
    <w:rsid w:val="00F754A6"/>
    <w:rsid w:val="00FA1BFE"/>
    <w:rsid w:val="00FA37E0"/>
    <w:rsid w:val="00FA6AE1"/>
    <w:rsid w:val="00FC771F"/>
    <w:rsid w:val="00FE7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uiPriority="11" w:unhideWhenUsed="0"/>
    <w:lsdException w:name="Date" w:unhideWhenUsed="0"/>
    <w:lsdException w:name="Strong" w:semiHidden="0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6D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6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pak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8867F1-89D2-4BEB-B39A-87B0395B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2023-03-11T13:31:00Z</dcterms:created>
  <dcterms:modified xsi:type="dcterms:W3CDTF">2023-03-28T09:18:00Z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